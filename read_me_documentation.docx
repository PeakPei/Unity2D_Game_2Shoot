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AF75FE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>
            <wp:extent cx="5229955" cy="372479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EE364B" w:rsidP="00C6554A">
      <w:pPr>
        <w:pStyle w:val="Title"/>
      </w:pPr>
      <w:r>
        <w:t>Assignment 1</w:t>
      </w:r>
    </w:p>
    <w:p w:rsidR="00EE364B" w:rsidRDefault="009B4F8C" w:rsidP="00C6554A">
      <w:pPr>
        <w:pStyle w:val="Title"/>
      </w:pPr>
      <w:r>
        <w:t>To</w:t>
      </w:r>
      <w:r w:rsidR="004526F0">
        <w:t xml:space="preserve"> Shoot or Not </w:t>
      </w:r>
      <w:r w:rsidR="00D45487">
        <w:t>t</w:t>
      </w:r>
      <w:r>
        <w:t>o</w:t>
      </w:r>
      <w:r w:rsidR="004526F0">
        <w:t xml:space="preserve"> Shoot</w:t>
      </w:r>
    </w:p>
    <w:p w:rsidR="00F448E2" w:rsidRDefault="00F448E2" w:rsidP="00C6554A">
      <w:pPr>
        <w:pStyle w:val="Title"/>
      </w:pPr>
    </w:p>
    <w:p w:rsidR="007810CD" w:rsidRDefault="00677E4A" w:rsidP="008504AD">
      <w:pPr>
        <w:pStyle w:val="Subtitle"/>
      </w:pPr>
      <w:r>
        <w:t xml:space="preserve">alex diker </w:t>
      </w:r>
      <w:bookmarkStart w:id="5" w:name="_GoBack"/>
      <w:bookmarkEnd w:id="5"/>
    </w:p>
    <w:p w:rsidR="00C6554A" w:rsidRDefault="00EC41B4" w:rsidP="00C6554A">
      <w:pPr>
        <w:pStyle w:val="ContactInfo"/>
      </w:pPr>
      <w:r>
        <w:t>Assignment 1</w:t>
      </w:r>
      <w:r w:rsidR="00C6554A">
        <w:t xml:space="preserve"> | </w:t>
      </w:r>
      <w:r w:rsidR="00510F3C">
        <w:t>COMP3064 Game Development</w:t>
      </w:r>
      <w:r w:rsidR="00403F11">
        <w:t xml:space="preserve"> </w:t>
      </w:r>
      <w:r w:rsidR="00F16274">
        <w:t xml:space="preserve">- </w:t>
      </w:r>
      <w:r w:rsidR="00403F11">
        <w:t>Przemyslaw Pawluk</w:t>
      </w:r>
      <w:r w:rsidR="00647868">
        <w:t xml:space="preserve"> </w:t>
      </w:r>
      <w:r w:rsidR="00C6554A" w:rsidRPr="00D5413C">
        <w:t xml:space="preserve"> </w:t>
      </w:r>
      <w:r w:rsidR="003B0FE6">
        <w:t xml:space="preserve">alex.diker@georgebrown.ca </w:t>
      </w:r>
      <w:r w:rsidR="00C6554A">
        <w:br w:type="page"/>
      </w:r>
    </w:p>
    <w:p w:rsidR="00C6554A" w:rsidRPr="00A1299B" w:rsidRDefault="00D91EAC" w:rsidP="00A1299B">
      <w:pPr>
        <w:pStyle w:val="Heading1"/>
        <w:jc w:val="center"/>
        <w:rPr>
          <w:sz w:val="48"/>
          <w:szCs w:val="48"/>
        </w:rPr>
      </w:pPr>
      <w:r w:rsidRPr="00A1299B">
        <w:rPr>
          <w:sz w:val="48"/>
          <w:szCs w:val="48"/>
        </w:rPr>
        <w:lastRenderedPageBreak/>
        <w:t>Table Of Contents</w:t>
      </w:r>
    </w:p>
    <w:p w:rsidR="00F43CBF" w:rsidRPr="00A1299B" w:rsidRDefault="00F43CBF" w:rsidP="00A1299B">
      <w:pPr>
        <w:pStyle w:val="Heading2"/>
        <w:jc w:val="center"/>
        <w:rPr>
          <w:sz w:val="40"/>
          <w:szCs w:val="40"/>
        </w:rPr>
      </w:pPr>
      <w:r w:rsidRPr="00A1299B">
        <w:rPr>
          <w:sz w:val="40"/>
          <w:szCs w:val="40"/>
        </w:rPr>
        <w:t>Detailed game description</w:t>
      </w:r>
    </w:p>
    <w:p w:rsidR="001B3157" w:rsidRPr="00A1299B" w:rsidRDefault="001B3157" w:rsidP="00A1299B">
      <w:pPr>
        <w:pStyle w:val="Heading2"/>
        <w:jc w:val="center"/>
        <w:rPr>
          <w:sz w:val="40"/>
          <w:szCs w:val="40"/>
        </w:rPr>
      </w:pPr>
      <w:r w:rsidRPr="00A1299B">
        <w:rPr>
          <w:sz w:val="40"/>
          <w:szCs w:val="40"/>
        </w:rPr>
        <w:t>Controls descrption</w:t>
      </w:r>
    </w:p>
    <w:p w:rsidR="00BF033B" w:rsidRPr="00A1299B" w:rsidRDefault="00BF033B" w:rsidP="00A1299B">
      <w:pPr>
        <w:pStyle w:val="Heading2"/>
        <w:jc w:val="center"/>
        <w:rPr>
          <w:sz w:val="40"/>
          <w:szCs w:val="40"/>
        </w:rPr>
      </w:pPr>
      <w:r w:rsidRPr="00A1299B">
        <w:rPr>
          <w:sz w:val="40"/>
          <w:szCs w:val="40"/>
        </w:rPr>
        <w:t>enemy description</w:t>
      </w:r>
    </w:p>
    <w:p w:rsidR="00D33C56" w:rsidRPr="00A1299B" w:rsidRDefault="00D33C56" w:rsidP="00A1299B">
      <w:pPr>
        <w:pStyle w:val="Heading2"/>
        <w:jc w:val="center"/>
        <w:rPr>
          <w:sz w:val="40"/>
          <w:szCs w:val="40"/>
        </w:rPr>
      </w:pPr>
      <w:r w:rsidRPr="00A1299B">
        <w:rPr>
          <w:sz w:val="40"/>
          <w:szCs w:val="40"/>
        </w:rPr>
        <w:t>Screenshot description</w:t>
      </w:r>
    </w:p>
    <w:p w:rsidR="00D33C56" w:rsidRPr="00A1299B" w:rsidRDefault="007D4A00" w:rsidP="00A1299B">
      <w:pPr>
        <w:pStyle w:val="Heading2"/>
        <w:jc w:val="center"/>
        <w:rPr>
          <w:sz w:val="40"/>
          <w:szCs w:val="40"/>
        </w:rPr>
      </w:pPr>
      <w:r w:rsidRPr="00A1299B">
        <w:rPr>
          <w:sz w:val="40"/>
          <w:szCs w:val="40"/>
        </w:rPr>
        <w:t>Art and multimedia index</w:t>
      </w:r>
    </w:p>
    <w:p w:rsidR="00A1299B" w:rsidRDefault="00A1299B" w:rsidP="00A1299B"/>
    <w:p w:rsidR="00A1299B" w:rsidRDefault="00A1299B" w:rsidP="00A1299B"/>
    <w:p w:rsidR="00A1299B" w:rsidRDefault="00A1299B" w:rsidP="00A1299B"/>
    <w:p w:rsidR="00A1299B" w:rsidRDefault="00A1299B" w:rsidP="00A1299B"/>
    <w:p w:rsidR="00A1299B" w:rsidRDefault="00A1299B" w:rsidP="00A1299B"/>
    <w:p w:rsidR="00A1299B" w:rsidRDefault="00A1299B" w:rsidP="00A1299B"/>
    <w:p w:rsidR="00A1299B" w:rsidRDefault="00A1299B" w:rsidP="00A1299B"/>
    <w:p w:rsidR="00A1299B" w:rsidRDefault="00A1299B" w:rsidP="00A1299B"/>
    <w:p w:rsidR="00A1299B" w:rsidRDefault="00A1299B" w:rsidP="00A1299B"/>
    <w:p w:rsidR="00A1299B" w:rsidRDefault="00A1299B" w:rsidP="00A1299B"/>
    <w:p w:rsidR="00A1299B" w:rsidRDefault="00A1299B" w:rsidP="00A1299B"/>
    <w:p w:rsidR="00A1299B" w:rsidRDefault="00A1299B" w:rsidP="00A1299B"/>
    <w:p w:rsidR="00A1299B" w:rsidRDefault="00A1299B" w:rsidP="00A1299B"/>
    <w:p w:rsidR="00A1299B" w:rsidRDefault="00A1299B" w:rsidP="00A1299B"/>
    <w:p w:rsidR="00A1299B" w:rsidRDefault="00A1299B" w:rsidP="00A1299B"/>
    <w:p w:rsidR="00A1299B" w:rsidRDefault="00A1299B" w:rsidP="00A1299B"/>
    <w:p w:rsidR="00A1299B" w:rsidRDefault="00A1299B" w:rsidP="00A1299B"/>
    <w:p w:rsidR="00A1299B" w:rsidRPr="00A1299B" w:rsidRDefault="00A1299B" w:rsidP="00A1299B"/>
    <w:p w:rsidR="00C6554A" w:rsidRPr="00514122" w:rsidRDefault="00C6554A" w:rsidP="00683151">
      <w:pPr>
        <w:pStyle w:val="ListBullet"/>
        <w:numPr>
          <w:ilvl w:val="0"/>
          <w:numId w:val="0"/>
        </w:numPr>
      </w:pPr>
    </w:p>
    <w:p w:rsidR="00C6554A" w:rsidRPr="00D5413C" w:rsidRDefault="00892329" w:rsidP="00C6554A">
      <w:pPr>
        <w:pStyle w:val="Heading2"/>
      </w:pPr>
      <w:r>
        <w:t>Detailed game description</w:t>
      </w:r>
    </w:p>
    <w:p w:rsidR="00036675" w:rsidRDefault="00AF76DB" w:rsidP="00AF76DB">
      <w:r>
        <w:t xml:space="preserve">The game that I made for my assignment one, works the following way; </w:t>
      </w:r>
      <w:r w:rsidR="00A8105F">
        <w:t xml:space="preserve">I have outlined scripts and prefabs / sprites and sounds that are all utilized within the gameplay and game. </w:t>
      </w:r>
      <w:r w:rsidR="00B04A38">
        <w:t xml:space="preserve">The game is called Too Shoot or Not Too Shoot, and is aimed at children audiences. </w:t>
      </w:r>
    </w:p>
    <w:p w:rsidR="00515B65" w:rsidRPr="00006D06" w:rsidRDefault="00036675" w:rsidP="00AF76DB">
      <w:pPr>
        <w:rPr>
          <w:b/>
          <w:u w:val="single"/>
        </w:rPr>
      </w:pPr>
      <w:r w:rsidRPr="00006D06">
        <w:rPr>
          <w:b/>
          <w:u w:val="single"/>
        </w:rPr>
        <w:t>ScrollerScript.cs</w:t>
      </w:r>
    </w:p>
    <w:p w:rsidR="009841DB" w:rsidRDefault="00515B65" w:rsidP="00AF76DB">
      <w:r>
        <w:t xml:space="preserve">Description: </w:t>
      </w:r>
    </w:p>
    <w:p w:rsidR="00515B65" w:rsidRDefault="00494812" w:rsidP="00AF76DB">
      <w:r>
        <w:t xml:space="preserve">The following is what </w:t>
      </w:r>
      <w:r w:rsidR="0055148D">
        <w:t>was achieved within the script:</w:t>
      </w:r>
    </w:p>
    <w:p w:rsidR="00D60472" w:rsidRPr="004607FD" w:rsidRDefault="00515B65" w:rsidP="00B80C7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First we retrieve background objects, </w:t>
      </w:r>
      <w:r w:rsidR="00F72D9A">
        <w:t>we</w:t>
      </w:r>
      <w:r>
        <w:t xml:space="preserve"> st</w:t>
      </w:r>
      <w:r w:rsidR="00995033">
        <w:t>ore a reference of each object. I then</w:t>
      </w:r>
      <w:r>
        <w:t xml:space="preserve"> ordered those exact items in the order of the scrolling, so </w:t>
      </w:r>
      <w:r w:rsidR="00995033">
        <w:t>I</w:t>
      </w:r>
      <w:r>
        <w:t xml:space="preserve"> </w:t>
      </w:r>
      <w:r w:rsidR="00985908">
        <w:t>know</w:t>
      </w:r>
      <w:r>
        <w:t xml:space="preserve"> </w:t>
      </w:r>
      <w:r w:rsidR="00995033">
        <w:t>which item will be first to be deleted or recycled using the terminology used in class</w:t>
      </w:r>
      <w:r>
        <w:t xml:space="preserve">. </w:t>
      </w:r>
      <w:r w:rsidR="00322295">
        <w:t xml:space="preserve">Next we are going to compute the positions between </w:t>
      </w:r>
      <w:r w:rsidR="00F72D9A">
        <w:t>each</w:t>
      </w:r>
      <w:r w:rsidR="00322295">
        <w:t xml:space="preserve"> object part before they start interacting in the game. </w:t>
      </w:r>
      <w:r w:rsidR="00F32E42">
        <w:t>Next we will continue to check if the object is</w:t>
      </w:r>
      <w:r w:rsidR="00D45A6D">
        <w:t xml:space="preserve"> placed/located</w:t>
      </w:r>
      <w:r w:rsidR="00F32E42">
        <w:t xml:space="preserve"> before or after the camera bounds in order to </w:t>
      </w:r>
      <w:r w:rsidR="00D0493D">
        <w:t xml:space="preserve">be able to </w:t>
      </w:r>
      <w:r w:rsidR="003D4308">
        <w:t>specify</w:t>
      </w:r>
      <w:r w:rsidR="00F32E42">
        <w:t xml:space="preserve"> what we are going to do with the object. </w:t>
      </w:r>
      <w:r w:rsidR="00F80CE9">
        <w:t xml:space="preserve">Then we </w:t>
      </w:r>
      <w:r w:rsidR="00B80C70">
        <w:t>recycle</w:t>
      </w:r>
      <w:r w:rsidR="00F80CE9">
        <w:t xml:space="preserve"> the items that are not needed in simple terms</w:t>
      </w:r>
      <w:r w:rsidR="005270AE">
        <w:t xml:space="preserve"> as they leave the camera view</w:t>
      </w:r>
      <w:r w:rsidR="00F80CE9">
        <w:t xml:space="preserve">. </w:t>
      </w:r>
      <w:r w:rsidR="00F9554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604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604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604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604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6047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077F5" w:rsidRPr="00A37D96" w:rsidRDefault="00F077F5" w:rsidP="00F077F5">
      <w:pPr>
        <w:rPr>
          <w:b/>
          <w:u w:val="single"/>
        </w:rPr>
      </w:pPr>
      <w:r w:rsidRPr="00A37D96">
        <w:rPr>
          <w:b/>
          <w:u w:val="single"/>
        </w:rPr>
        <w:t xml:space="preserve">monsterController.cs </w:t>
      </w:r>
    </w:p>
    <w:p w:rsidR="007206D5" w:rsidRDefault="0063766F" w:rsidP="00FF687A">
      <w:r>
        <w:t xml:space="preserve">Description: </w:t>
      </w:r>
    </w:p>
    <w:p w:rsidR="006E4FFD" w:rsidRDefault="006E4FFD" w:rsidP="00FF687A">
      <w:r>
        <w:t xml:space="preserve">The following is what </w:t>
      </w:r>
      <w:r w:rsidR="0055148D">
        <w:t>was achieved within the script:</w:t>
      </w:r>
    </w:p>
    <w:p w:rsidR="003E005A" w:rsidRPr="00721451" w:rsidRDefault="001B6AF9" w:rsidP="00721451">
      <w:r>
        <w:t>The e</w:t>
      </w:r>
      <w:r w:rsidR="00FF687A">
        <w:t>nemy</w:t>
      </w:r>
      <w:r>
        <w:t xml:space="preserve"> in this case the beetle</w:t>
      </w:r>
      <w:r w:rsidR="00FF687A">
        <w:t xml:space="preserve"> is invisible until it reaches camera view, it is placed on a random location based on screen view (screen size) and m</w:t>
      </w:r>
      <w:r w:rsidR="0009257E">
        <w:t>oves the monster back and forth. Scoring of monsters and information is then passed onto the GUI (</w:t>
      </w:r>
      <w:r w:rsidR="00FA7B31">
        <w:t>within GUI script).</w:t>
      </w:r>
      <w:r w:rsidR="00721451">
        <w:t xml:space="preserve"> – You can refer this </w:t>
      </w:r>
      <w:r w:rsidR="00D4776C">
        <w:t>to understanding</w:t>
      </w:r>
      <w:r w:rsidR="00721451">
        <w:t xml:space="preserve"> scoring subtitle.</w:t>
      </w:r>
    </w:p>
    <w:p w:rsidR="003E005A" w:rsidRPr="00CE3DED" w:rsidRDefault="003E005A" w:rsidP="003E005A">
      <w:pPr>
        <w:rPr>
          <w:highlight w:val="cyan"/>
        </w:rPr>
      </w:pPr>
      <w:r w:rsidRPr="00CE3DED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CE3DED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CE3DED">
        <w:rPr>
          <w:rFonts w:ascii="Consolas" w:hAnsi="Consolas" w:cs="Consolas"/>
          <w:color w:val="2B91AF"/>
          <w:sz w:val="19"/>
          <w:szCs w:val="19"/>
          <w:highlight w:val="cyan"/>
        </w:rPr>
        <w:t>Camera</w:t>
      </w:r>
      <w:r w:rsidRPr="00CE3DED">
        <w:rPr>
          <w:rFonts w:ascii="Consolas" w:hAnsi="Consolas" w:cs="Consolas"/>
          <w:color w:val="000000"/>
          <w:sz w:val="19"/>
          <w:szCs w:val="19"/>
          <w:highlight w:val="cyan"/>
        </w:rPr>
        <w:t>.main.GetComponent&lt;</w:t>
      </w:r>
      <w:r w:rsidRPr="00CE3DED">
        <w:rPr>
          <w:rFonts w:ascii="Consolas" w:hAnsi="Consolas" w:cs="Consolas"/>
          <w:color w:val="2B91AF"/>
          <w:sz w:val="19"/>
          <w:szCs w:val="19"/>
          <w:highlight w:val="cyan"/>
        </w:rPr>
        <w:t>GUI</w:t>
      </w:r>
      <w:r w:rsidRPr="00CE3DED">
        <w:rPr>
          <w:rFonts w:ascii="Consolas" w:hAnsi="Consolas" w:cs="Consolas"/>
          <w:color w:val="000000"/>
          <w:sz w:val="19"/>
          <w:szCs w:val="19"/>
          <w:highlight w:val="cyan"/>
        </w:rPr>
        <w:t>&gt;().currentScore++;</w:t>
      </w:r>
    </w:p>
    <w:p w:rsidR="003E005A" w:rsidRPr="00CE3DED" w:rsidRDefault="00326B15" w:rsidP="003E005A">
      <w:pPr>
        <w:rPr>
          <w:highlight w:val="cyan"/>
        </w:rPr>
      </w:pPr>
      <w:r w:rsidRPr="00CE3DED">
        <w:rPr>
          <w:highlight w:val="cyan"/>
        </w:rPr>
        <w:t xml:space="preserve">To delete the monster I used the following command. </w:t>
      </w:r>
    </w:p>
    <w:p w:rsidR="00326B15" w:rsidRPr="00CE3DED" w:rsidRDefault="00326B15" w:rsidP="00326B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CE3DED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CE3DED">
        <w:rPr>
          <w:rFonts w:ascii="Consolas" w:hAnsi="Consolas" w:cs="Consolas"/>
          <w:color w:val="000000"/>
          <w:sz w:val="19"/>
          <w:szCs w:val="19"/>
          <w:highlight w:val="cyan"/>
        </w:rPr>
        <w:tab/>
        <w:t>StartCoroutine(blinkUponCollisionAndDestroy(gameObject));</w:t>
      </w:r>
    </w:p>
    <w:p w:rsidR="009B46DC" w:rsidRDefault="009B46DC" w:rsidP="00FF687A"/>
    <w:p w:rsidR="009B46DC" w:rsidRDefault="009B46DC" w:rsidP="00FF687A">
      <w:pPr>
        <w:rPr>
          <w:b/>
          <w:u w:val="single"/>
        </w:rPr>
      </w:pPr>
      <w:r>
        <w:rPr>
          <w:b/>
          <w:u w:val="single"/>
        </w:rPr>
        <w:t>enemyGenerator.cs</w:t>
      </w:r>
    </w:p>
    <w:p w:rsidR="009B46DC" w:rsidRDefault="009B46DC" w:rsidP="009B46DC">
      <w:r>
        <w:t>The Beetle enemy, randomly generated on the map</w:t>
      </w:r>
      <w:r w:rsidR="00920085">
        <w:t>. Time is set by 2</w:t>
      </w:r>
      <w:r w:rsidR="002C41DD">
        <w:t xml:space="preserve">. The first </w:t>
      </w:r>
      <w:r w:rsidR="00287708">
        <w:t xml:space="preserve">enemy appears right away almost. </w:t>
      </w:r>
      <w:r w:rsidR="00512D19">
        <w:t xml:space="preserve">Calls time between monsters, generated. </w:t>
      </w:r>
    </w:p>
    <w:p w:rsidR="00940B48" w:rsidRDefault="00940B48" w:rsidP="00FF687A"/>
    <w:p w:rsidR="004B2099" w:rsidRDefault="004B2099" w:rsidP="00FF687A"/>
    <w:p w:rsidR="00940B48" w:rsidRPr="004B581D" w:rsidRDefault="00940B48" w:rsidP="00FF687A">
      <w:pPr>
        <w:rPr>
          <w:b/>
          <w:u w:val="single"/>
        </w:rPr>
      </w:pPr>
      <w:r w:rsidRPr="004B581D">
        <w:rPr>
          <w:b/>
          <w:u w:val="single"/>
        </w:rPr>
        <w:t>GUI.cs</w:t>
      </w:r>
    </w:p>
    <w:p w:rsidR="00606E9E" w:rsidRDefault="00606E9E" w:rsidP="00FF687A">
      <w:r>
        <w:t xml:space="preserve">Description: </w:t>
      </w:r>
    </w:p>
    <w:p w:rsidR="008E7599" w:rsidRDefault="008E7599" w:rsidP="00FF687A">
      <w:r>
        <w:t xml:space="preserve">The following is what </w:t>
      </w:r>
      <w:r w:rsidR="0055148D">
        <w:t>was achieved within the script:</w:t>
      </w:r>
    </w:p>
    <w:p w:rsidR="00B33B5E" w:rsidRDefault="00211A8C" w:rsidP="00FF687A">
      <w:r>
        <w:t xml:space="preserve">Using UnityEngine.UI for the text that is displayed in Camera View </w:t>
      </w:r>
    </w:p>
    <w:p w:rsidR="006F1455" w:rsidRDefault="006F1455" w:rsidP="00FF687A">
      <w:r>
        <w:t>Its pulling player information from the playerController regarding lives.</w:t>
      </w:r>
    </w:p>
    <w:p w:rsidR="00A41E77" w:rsidRPr="00606E9E" w:rsidRDefault="00A41E77" w:rsidP="00FF687A">
      <w:r w:rsidRPr="00DF4234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endGameText = </w:t>
      </w:r>
      <w:r w:rsidRPr="00DF4234">
        <w:rPr>
          <w:rFonts w:ascii="Consolas" w:hAnsi="Consolas" w:cs="Consolas"/>
          <w:color w:val="2B91AF"/>
          <w:sz w:val="19"/>
          <w:szCs w:val="19"/>
          <w:highlight w:val="cyan"/>
        </w:rPr>
        <w:t>GameObject</w:t>
      </w:r>
      <w:r w:rsidRPr="00DF4234">
        <w:rPr>
          <w:rFonts w:ascii="Consolas" w:hAnsi="Consolas" w:cs="Consolas"/>
          <w:color w:val="000000"/>
          <w:sz w:val="19"/>
          <w:szCs w:val="19"/>
          <w:highlight w:val="cyan"/>
        </w:rPr>
        <w:t>.Find(</w:t>
      </w:r>
      <w:r w:rsidRPr="00DF4234">
        <w:rPr>
          <w:rFonts w:ascii="Consolas" w:hAnsi="Consolas" w:cs="Consolas"/>
          <w:color w:val="A31515"/>
          <w:sz w:val="19"/>
          <w:szCs w:val="19"/>
          <w:highlight w:val="cyan"/>
        </w:rPr>
        <w:t>"GameOver"</w:t>
      </w:r>
      <w:r w:rsidRPr="00DF4234">
        <w:rPr>
          <w:rFonts w:ascii="Consolas" w:hAnsi="Consolas" w:cs="Consolas"/>
          <w:color w:val="000000"/>
          <w:sz w:val="19"/>
          <w:szCs w:val="19"/>
          <w:highlight w:val="cyan"/>
        </w:rPr>
        <w:t>).GetComponent&lt;</w:t>
      </w:r>
      <w:r w:rsidRPr="00DF4234">
        <w:rPr>
          <w:rFonts w:ascii="Consolas" w:hAnsi="Consolas" w:cs="Consolas"/>
          <w:color w:val="2B91AF"/>
          <w:sz w:val="19"/>
          <w:szCs w:val="19"/>
          <w:highlight w:val="cyan"/>
        </w:rPr>
        <w:t>Text</w:t>
      </w:r>
      <w:r w:rsidRPr="00DF4234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&gt;(); </w:t>
      </w:r>
    </w:p>
    <w:p w:rsidR="00A41E77" w:rsidRDefault="00A41E77" w:rsidP="00A41E77">
      <w:r>
        <w:t>is disabled by default in order not to display GameOver text on the screen at all times…only when the player is dead.</w:t>
      </w:r>
    </w:p>
    <w:p w:rsidR="00803380" w:rsidRDefault="00803380" w:rsidP="00A41E77">
      <w:r>
        <w:t xml:space="preserve">The GUI also displays the healthText, scoreText, endgameText </w:t>
      </w:r>
      <w:r w:rsidR="003043B9">
        <w:t xml:space="preserve">– end gametext is hidden until gameover. </w:t>
      </w:r>
    </w:p>
    <w:p w:rsidR="0064010B" w:rsidRDefault="0064010B" w:rsidP="00A41E77"/>
    <w:p w:rsidR="0064010B" w:rsidRPr="004B581D" w:rsidRDefault="0064010B" w:rsidP="00A41E77">
      <w:pPr>
        <w:rPr>
          <w:b/>
          <w:u w:val="single"/>
        </w:rPr>
      </w:pPr>
      <w:r w:rsidRPr="004B581D">
        <w:rPr>
          <w:b/>
          <w:u w:val="single"/>
        </w:rPr>
        <w:t>Bullet.cs</w:t>
      </w:r>
    </w:p>
    <w:p w:rsidR="00986068" w:rsidRDefault="008250FB" w:rsidP="00AF76DB">
      <w:r>
        <w:t>Allows you set the bullet spe</w:t>
      </w:r>
      <w:r w:rsidR="0051682C">
        <w:t>ed as a prefab in the inspector.</w:t>
      </w:r>
      <w:r w:rsidR="00D933F1">
        <w:t xml:space="preserve"> It also sets the direction of the prefab. </w:t>
      </w:r>
      <w:r w:rsidR="00127460">
        <w:t>It then destroys the object whe</w:t>
      </w:r>
      <w:r w:rsidR="00713B11">
        <w:t>n</w:t>
      </w:r>
      <w:r w:rsidR="00127460">
        <w:t xml:space="preserve"> </w:t>
      </w:r>
      <w:r w:rsidR="00713B11">
        <w:t xml:space="preserve">it leaves camera view. </w:t>
      </w:r>
    </w:p>
    <w:p w:rsidR="00680034" w:rsidRDefault="00680034" w:rsidP="00680034">
      <w:pPr>
        <w:pStyle w:val="Heading2"/>
      </w:pPr>
      <w:r>
        <w:t>How does scoring work</w:t>
      </w:r>
    </w:p>
    <w:p w:rsidR="00C17452" w:rsidRDefault="006E4CBE" w:rsidP="00AF76DB">
      <w:r>
        <w:t>The GUI displays the statistics from the playerController, such as Lives, Score, etc</w:t>
      </w:r>
    </w:p>
    <w:p w:rsidR="001B3ABB" w:rsidRDefault="001B3ABB" w:rsidP="00AF76DB">
      <w:r>
        <w:t>Player lives are specified in playerController.cs</w:t>
      </w:r>
    </w:p>
    <w:p w:rsidR="001B3ABB" w:rsidRPr="00877D3B" w:rsidRDefault="001B3ABB" w:rsidP="001B3A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877D3B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877D3B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877D3B">
        <w:rPr>
          <w:rFonts w:ascii="Consolas" w:hAnsi="Consolas" w:cs="Consolas"/>
          <w:color w:val="0000FF"/>
          <w:sz w:val="19"/>
          <w:szCs w:val="19"/>
          <w:highlight w:val="cyan"/>
        </w:rPr>
        <w:t>if</w:t>
      </w:r>
      <w:r w:rsidRPr="00877D3B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(playerLives &gt; 0) {</w:t>
      </w:r>
    </w:p>
    <w:p w:rsidR="001B3ABB" w:rsidRPr="00877D3B" w:rsidRDefault="001B3ABB" w:rsidP="001B3A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877D3B">
        <w:rPr>
          <w:rFonts w:ascii="Consolas" w:hAnsi="Consolas" w:cs="Consolas"/>
          <w:color w:val="008000"/>
          <w:sz w:val="19"/>
          <w:szCs w:val="19"/>
          <w:highlight w:val="cyan"/>
        </w:rPr>
        <w:t>// lose 1 life</w:t>
      </w:r>
    </w:p>
    <w:p w:rsidR="001B3ABB" w:rsidRPr="00877D3B" w:rsidRDefault="001B3ABB" w:rsidP="001B3A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877D3B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playerLives = playerLives-1; </w:t>
      </w:r>
    </w:p>
    <w:p w:rsidR="001B3ABB" w:rsidRPr="00877D3B" w:rsidRDefault="001B3ABB" w:rsidP="001B3A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</w:p>
    <w:p w:rsidR="001B3ABB" w:rsidRPr="00877D3B" w:rsidRDefault="001B3ABB" w:rsidP="001B3A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877D3B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r w:rsidRPr="00877D3B">
        <w:rPr>
          <w:rFonts w:ascii="Consolas" w:hAnsi="Consolas" w:cs="Consolas"/>
          <w:color w:val="0000FF"/>
          <w:sz w:val="19"/>
          <w:szCs w:val="19"/>
          <w:highlight w:val="cyan"/>
        </w:rPr>
        <w:t>if</w:t>
      </w:r>
      <w:r w:rsidRPr="00877D3B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(playerLives == 0)</w:t>
      </w:r>
    </w:p>
    <w:p w:rsidR="001B3ABB" w:rsidRPr="00877D3B" w:rsidRDefault="001B3ABB" w:rsidP="001B3A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877D3B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{</w:t>
      </w:r>
    </w:p>
    <w:p w:rsidR="001B3ABB" w:rsidRPr="00877D3B" w:rsidRDefault="001B3ABB" w:rsidP="001B3A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877D3B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    gameOver();</w:t>
      </w:r>
    </w:p>
    <w:p w:rsidR="001B3ABB" w:rsidRPr="00877D3B" w:rsidRDefault="001B3ABB" w:rsidP="001B3A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877D3B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}</w:t>
      </w:r>
    </w:p>
    <w:p w:rsidR="001B3ABB" w:rsidRPr="00877D3B" w:rsidRDefault="001B3ABB" w:rsidP="001B3A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</w:p>
    <w:p w:rsidR="001B3ABB" w:rsidRPr="00877D3B" w:rsidRDefault="001B3ABB" w:rsidP="001B3A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877D3B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877D3B">
        <w:rPr>
          <w:rFonts w:ascii="Consolas" w:hAnsi="Consolas" w:cs="Consolas"/>
          <w:color w:val="000000"/>
          <w:sz w:val="19"/>
          <w:szCs w:val="19"/>
          <w:highlight w:val="cyan"/>
        </w:rPr>
        <w:tab/>
        <w:t>}</w:t>
      </w:r>
    </w:p>
    <w:p w:rsidR="001B3ABB" w:rsidRPr="00877D3B" w:rsidRDefault="001B3ABB" w:rsidP="001B3AB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</w:p>
    <w:p w:rsidR="001B3ABB" w:rsidRDefault="001B3ABB" w:rsidP="001B3ABB">
      <w:pPr>
        <w:rPr>
          <w:rFonts w:ascii="Consolas" w:hAnsi="Consolas" w:cs="Consolas"/>
          <w:color w:val="000000"/>
          <w:sz w:val="19"/>
          <w:szCs w:val="19"/>
        </w:rPr>
      </w:pPr>
      <w:r w:rsidRPr="00877D3B">
        <w:rPr>
          <w:rFonts w:ascii="Consolas" w:hAnsi="Consolas" w:cs="Consolas"/>
          <w:color w:val="000000"/>
          <w:sz w:val="19"/>
          <w:szCs w:val="19"/>
          <w:highlight w:val="cyan"/>
        </w:rPr>
        <w:tab/>
        <w:t>}</w:t>
      </w:r>
    </w:p>
    <w:p w:rsidR="00277CB6" w:rsidRDefault="00636DD2" w:rsidP="00636DD2">
      <w:r>
        <w:t>Player Score are specified in monsterController.cs</w:t>
      </w:r>
    </w:p>
    <w:p w:rsidR="00277CB6" w:rsidRDefault="00277CB6" w:rsidP="00277CB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//Increase score as needed</w:t>
      </w:r>
    </w:p>
    <w:p w:rsidR="00277CB6" w:rsidRDefault="00277CB6" w:rsidP="00277CB6">
      <w:pPr>
        <w:rPr>
          <w:rFonts w:ascii="Consolas" w:hAnsi="Consolas" w:cs="Consolas"/>
          <w:color w:val="000000"/>
          <w:sz w:val="19"/>
          <w:szCs w:val="19"/>
        </w:rPr>
      </w:pPr>
      <w:r w:rsidRPr="00254514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254514">
        <w:rPr>
          <w:rFonts w:ascii="Consolas" w:hAnsi="Consolas" w:cs="Consolas"/>
          <w:color w:val="000000"/>
          <w:sz w:val="19"/>
          <w:szCs w:val="19"/>
          <w:highlight w:val="cyan"/>
        </w:rPr>
        <w:tab/>
      </w:r>
      <w:r w:rsidRPr="00254514">
        <w:rPr>
          <w:rFonts w:ascii="Consolas" w:hAnsi="Consolas" w:cs="Consolas"/>
          <w:color w:val="2B91AF"/>
          <w:sz w:val="19"/>
          <w:szCs w:val="19"/>
          <w:highlight w:val="cyan"/>
        </w:rPr>
        <w:t>Camera</w:t>
      </w:r>
      <w:r w:rsidRPr="00254514">
        <w:rPr>
          <w:rFonts w:ascii="Consolas" w:hAnsi="Consolas" w:cs="Consolas"/>
          <w:color w:val="000000"/>
          <w:sz w:val="19"/>
          <w:szCs w:val="19"/>
          <w:highlight w:val="cyan"/>
        </w:rPr>
        <w:t>.main.GetComponent&lt;</w:t>
      </w:r>
      <w:r w:rsidRPr="00254514">
        <w:rPr>
          <w:rFonts w:ascii="Consolas" w:hAnsi="Consolas" w:cs="Consolas"/>
          <w:color w:val="2B91AF"/>
          <w:sz w:val="19"/>
          <w:szCs w:val="19"/>
          <w:highlight w:val="cyan"/>
        </w:rPr>
        <w:t>GUI</w:t>
      </w:r>
      <w:r w:rsidRPr="00254514">
        <w:rPr>
          <w:rFonts w:ascii="Consolas" w:hAnsi="Consolas" w:cs="Consolas"/>
          <w:color w:val="000000"/>
          <w:sz w:val="19"/>
          <w:szCs w:val="19"/>
          <w:highlight w:val="cyan"/>
        </w:rPr>
        <w:t>&gt;().currentScore++;</w:t>
      </w:r>
    </w:p>
    <w:p w:rsidR="00BE3972" w:rsidRDefault="00BE3972" w:rsidP="00277CB6">
      <w:pPr>
        <w:rPr>
          <w:rFonts w:ascii="Consolas" w:hAnsi="Consolas" w:cs="Consolas"/>
          <w:color w:val="000000"/>
          <w:sz w:val="19"/>
          <w:szCs w:val="19"/>
        </w:rPr>
      </w:pPr>
    </w:p>
    <w:p w:rsidR="00BE3972" w:rsidRDefault="00BE3972" w:rsidP="00BE3972">
      <w:r>
        <w:t>The GUI then displays this information</w:t>
      </w:r>
      <w:r w:rsidR="008F50AE">
        <w:t xml:space="preserve">. </w:t>
      </w:r>
    </w:p>
    <w:p w:rsidR="00BE3972" w:rsidRDefault="00BE3972" w:rsidP="00277CB6"/>
    <w:p w:rsidR="00986068" w:rsidRDefault="00986068" w:rsidP="00986068">
      <w:pPr>
        <w:pStyle w:val="Heading2"/>
      </w:pPr>
      <w:r>
        <w:t>Controls descrption</w:t>
      </w:r>
    </w:p>
    <w:p w:rsidR="00860415" w:rsidRDefault="005C0A58" w:rsidP="00860415">
      <w:r>
        <w:t>WASD – For player movement</w:t>
      </w:r>
    </w:p>
    <w:p w:rsidR="005C0A58" w:rsidRDefault="005C0A58" w:rsidP="00860415">
      <w:r>
        <w:t xml:space="preserve">Space – to shoot. </w:t>
      </w:r>
    </w:p>
    <w:p w:rsidR="00E26193" w:rsidRDefault="00E26193" w:rsidP="00860415">
      <w:r>
        <w:t xml:space="preserve">Implemented the following way: </w:t>
      </w:r>
    </w:p>
    <w:p w:rsidR="00233A41" w:rsidRPr="00B95E86" w:rsidRDefault="00233A41" w:rsidP="00233A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95E86">
        <w:rPr>
          <w:rFonts w:ascii="Consolas" w:hAnsi="Consolas" w:cs="Consolas"/>
          <w:color w:val="0000FF"/>
          <w:sz w:val="19"/>
          <w:szCs w:val="19"/>
          <w:highlight w:val="cyan"/>
        </w:rPr>
        <w:t>private</w:t>
      </w: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B95E86">
        <w:rPr>
          <w:rFonts w:ascii="Consolas" w:hAnsi="Consolas" w:cs="Consolas"/>
          <w:color w:val="0000FF"/>
          <w:sz w:val="19"/>
          <w:szCs w:val="19"/>
          <w:highlight w:val="cyan"/>
        </w:rPr>
        <w:t>void</w:t>
      </w: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Move()</w:t>
      </w:r>
    </w:p>
    <w:p w:rsidR="00233A41" w:rsidRPr="00B95E86" w:rsidRDefault="00233A41" w:rsidP="00233A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{</w:t>
      </w:r>
    </w:p>
    <w:p w:rsidR="00233A41" w:rsidRPr="00B95E86" w:rsidRDefault="00233A41" w:rsidP="00233A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r w:rsidRPr="00B95E86">
        <w:rPr>
          <w:rFonts w:ascii="Consolas" w:hAnsi="Consolas" w:cs="Consolas"/>
          <w:color w:val="0000FF"/>
          <w:sz w:val="19"/>
          <w:szCs w:val="19"/>
          <w:highlight w:val="cyan"/>
        </w:rPr>
        <w:t>if</w:t>
      </w: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(</w:t>
      </w:r>
      <w:r w:rsidRPr="00B95E86">
        <w:rPr>
          <w:rFonts w:ascii="Consolas" w:hAnsi="Consolas" w:cs="Consolas"/>
          <w:color w:val="2B91AF"/>
          <w:sz w:val="19"/>
          <w:szCs w:val="19"/>
          <w:highlight w:val="cyan"/>
        </w:rPr>
        <w:t>Input</w:t>
      </w: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>.GetKey(</w:t>
      </w:r>
      <w:r w:rsidRPr="00B95E86">
        <w:rPr>
          <w:rFonts w:ascii="Consolas" w:hAnsi="Consolas" w:cs="Consolas"/>
          <w:color w:val="2B91AF"/>
          <w:sz w:val="19"/>
          <w:szCs w:val="19"/>
          <w:highlight w:val="cyan"/>
        </w:rPr>
        <w:t>KeyCode</w:t>
      </w: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>.W))</w:t>
      </w:r>
    </w:p>
    <w:p w:rsidR="00233A41" w:rsidRPr="00B95E86" w:rsidRDefault="00233A41" w:rsidP="00233A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{</w:t>
      </w:r>
    </w:p>
    <w:p w:rsidR="00233A41" w:rsidRPr="00B95E86" w:rsidRDefault="00233A41" w:rsidP="00233A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transform.Translate(</w:t>
      </w:r>
      <w:r w:rsidRPr="00B95E86">
        <w:rPr>
          <w:rFonts w:ascii="Consolas" w:hAnsi="Consolas" w:cs="Consolas"/>
          <w:color w:val="2B91AF"/>
          <w:sz w:val="19"/>
          <w:szCs w:val="19"/>
          <w:highlight w:val="cyan"/>
        </w:rPr>
        <w:t>Vector3</w:t>
      </w: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.up * Speed * </w:t>
      </w:r>
      <w:r w:rsidRPr="00B95E86">
        <w:rPr>
          <w:rFonts w:ascii="Consolas" w:hAnsi="Consolas" w:cs="Consolas"/>
          <w:color w:val="2B91AF"/>
          <w:sz w:val="19"/>
          <w:szCs w:val="19"/>
          <w:highlight w:val="cyan"/>
        </w:rPr>
        <w:t>Time</w:t>
      </w: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>.deltaTime);</w:t>
      </w:r>
    </w:p>
    <w:p w:rsidR="00233A41" w:rsidRPr="00B95E86" w:rsidRDefault="00233A41" w:rsidP="00233A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}</w:t>
      </w:r>
    </w:p>
    <w:p w:rsidR="00233A41" w:rsidRPr="00B95E86" w:rsidRDefault="00233A41" w:rsidP="00233A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</w:p>
    <w:p w:rsidR="00233A41" w:rsidRPr="00B95E86" w:rsidRDefault="00233A41" w:rsidP="00233A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r w:rsidRPr="00B95E86">
        <w:rPr>
          <w:rFonts w:ascii="Consolas" w:hAnsi="Consolas" w:cs="Consolas"/>
          <w:color w:val="0000FF"/>
          <w:sz w:val="19"/>
          <w:szCs w:val="19"/>
          <w:highlight w:val="cyan"/>
        </w:rPr>
        <w:t>if</w:t>
      </w: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(</w:t>
      </w:r>
      <w:r w:rsidRPr="00B95E86">
        <w:rPr>
          <w:rFonts w:ascii="Consolas" w:hAnsi="Consolas" w:cs="Consolas"/>
          <w:color w:val="2B91AF"/>
          <w:sz w:val="19"/>
          <w:szCs w:val="19"/>
          <w:highlight w:val="cyan"/>
        </w:rPr>
        <w:t>Input</w:t>
      </w: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>.GetKey(</w:t>
      </w:r>
      <w:r w:rsidRPr="00B95E86">
        <w:rPr>
          <w:rFonts w:ascii="Consolas" w:hAnsi="Consolas" w:cs="Consolas"/>
          <w:color w:val="2B91AF"/>
          <w:sz w:val="19"/>
          <w:szCs w:val="19"/>
          <w:highlight w:val="cyan"/>
        </w:rPr>
        <w:t>KeyCode</w:t>
      </w: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>.S))</w:t>
      </w:r>
    </w:p>
    <w:p w:rsidR="00233A41" w:rsidRPr="00B95E86" w:rsidRDefault="00233A41" w:rsidP="00233A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{</w:t>
      </w:r>
    </w:p>
    <w:p w:rsidR="00233A41" w:rsidRPr="00B95E86" w:rsidRDefault="00233A41" w:rsidP="00233A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transform.Translate(</w:t>
      </w:r>
      <w:r w:rsidRPr="00B95E86">
        <w:rPr>
          <w:rFonts w:ascii="Consolas" w:hAnsi="Consolas" w:cs="Consolas"/>
          <w:color w:val="2B91AF"/>
          <w:sz w:val="19"/>
          <w:szCs w:val="19"/>
          <w:highlight w:val="cyan"/>
        </w:rPr>
        <w:t>Vector3</w:t>
      </w: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.down * Speed * </w:t>
      </w:r>
      <w:r w:rsidRPr="00B95E86">
        <w:rPr>
          <w:rFonts w:ascii="Consolas" w:hAnsi="Consolas" w:cs="Consolas"/>
          <w:color w:val="2B91AF"/>
          <w:sz w:val="19"/>
          <w:szCs w:val="19"/>
          <w:highlight w:val="cyan"/>
        </w:rPr>
        <w:t>Time</w:t>
      </w: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>.deltaTime);</w:t>
      </w:r>
    </w:p>
    <w:p w:rsidR="00233A41" w:rsidRPr="00B95E86" w:rsidRDefault="00233A41" w:rsidP="00233A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}</w:t>
      </w:r>
    </w:p>
    <w:p w:rsidR="00233A41" w:rsidRPr="00B95E86" w:rsidRDefault="00233A41" w:rsidP="00233A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</w:p>
    <w:p w:rsidR="00233A41" w:rsidRPr="00B95E86" w:rsidRDefault="00233A41" w:rsidP="00233A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r w:rsidRPr="00B95E86">
        <w:rPr>
          <w:rFonts w:ascii="Consolas" w:hAnsi="Consolas" w:cs="Consolas"/>
          <w:color w:val="0000FF"/>
          <w:sz w:val="19"/>
          <w:szCs w:val="19"/>
          <w:highlight w:val="cyan"/>
        </w:rPr>
        <w:t>if</w:t>
      </w: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(</w:t>
      </w:r>
      <w:r w:rsidRPr="00B95E86">
        <w:rPr>
          <w:rFonts w:ascii="Consolas" w:hAnsi="Consolas" w:cs="Consolas"/>
          <w:color w:val="2B91AF"/>
          <w:sz w:val="19"/>
          <w:szCs w:val="19"/>
          <w:highlight w:val="cyan"/>
        </w:rPr>
        <w:t>Input</w:t>
      </w: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>.GetKey(</w:t>
      </w:r>
      <w:r w:rsidRPr="00B95E86">
        <w:rPr>
          <w:rFonts w:ascii="Consolas" w:hAnsi="Consolas" w:cs="Consolas"/>
          <w:color w:val="2B91AF"/>
          <w:sz w:val="19"/>
          <w:szCs w:val="19"/>
          <w:highlight w:val="cyan"/>
        </w:rPr>
        <w:t>KeyCode</w:t>
      </w: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>.D))</w:t>
      </w:r>
    </w:p>
    <w:p w:rsidR="00233A41" w:rsidRPr="00B95E86" w:rsidRDefault="00233A41" w:rsidP="00233A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{</w:t>
      </w:r>
    </w:p>
    <w:p w:rsidR="00233A41" w:rsidRPr="00B95E86" w:rsidRDefault="00233A41" w:rsidP="00233A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transform.Translate(</w:t>
      </w:r>
      <w:r w:rsidRPr="00B95E86">
        <w:rPr>
          <w:rFonts w:ascii="Consolas" w:hAnsi="Consolas" w:cs="Consolas"/>
          <w:color w:val="2B91AF"/>
          <w:sz w:val="19"/>
          <w:szCs w:val="19"/>
          <w:highlight w:val="cyan"/>
        </w:rPr>
        <w:t>Vector3</w:t>
      </w: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.right * Speed * </w:t>
      </w:r>
      <w:r w:rsidRPr="00B95E86">
        <w:rPr>
          <w:rFonts w:ascii="Consolas" w:hAnsi="Consolas" w:cs="Consolas"/>
          <w:color w:val="2B91AF"/>
          <w:sz w:val="19"/>
          <w:szCs w:val="19"/>
          <w:highlight w:val="cyan"/>
        </w:rPr>
        <w:t>Time</w:t>
      </w: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>.deltaTime);</w:t>
      </w:r>
    </w:p>
    <w:p w:rsidR="00233A41" w:rsidRPr="00B95E86" w:rsidRDefault="00233A41" w:rsidP="00233A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}</w:t>
      </w:r>
    </w:p>
    <w:p w:rsidR="00233A41" w:rsidRPr="00B95E86" w:rsidRDefault="00233A41" w:rsidP="00233A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</w:p>
    <w:p w:rsidR="00233A41" w:rsidRPr="00B95E86" w:rsidRDefault="00233A41" w:rsidP="00233A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r w:rsidRPr="00B95E86">
        <w:rPr>
          <w:rFonts w:ascii="Consolas" w:hAnsi="Consolas" w:cs="Consolas"/>
          <w:color w:val="0000FF"/>
          <w:sz w:val="19"/>
          <w:szCs w:val="19"/>
          <w:highlight w:val="cyan"/>
        </w:rPr>
        <w:t>if</w:t>
      </w: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(</w:t>
      </w:r>
      <w:r w:rsidRPr="00B95E86">
        <w:rPr>
          <w:rFonts w:ascii="Consolas" w:hAnsi="Consolas" w:cs="Consolas"/>
          <w:color w:val="2B91AF"/>
          <w:sz w:val="19"/>
          <w:szCs w:val="19"/>
          <w:highlight w:val="cyan"/>
        </w:rPr>
        <w:t>Input</w:t>
      </w: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>.GetKey(</w:t>
      </w:r>
      <w:r w:rsidRPr="00B95E86">
        <w:rPr>
          <w:rFonts w:ascii="Consolas" w:hAnsi="Consolas" w:cs="Consolas"/>
          <w:color w:val="2B91AF"/>
          <w:sz w:val="19"/>
          <w:szCs w:val="19"/>
          <w:highlight w:val="cyan"/>
        </w:rPr>
        <w:t>KeyCode</w:t>
      </w: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>.A))</w:t>
      </w:r>
    </w:p>
    <w:p w:rsidR="00233A41" w:rsidRPr="00B95E86" w:rsidRDefault="00233A41" w:rsidP="00233A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{</w:t>
      </w:r>
    </w:p>
    <w:p w:rsidR="00233A41" w:rsidRPr="00B95E86" w:rsidRDefault="00233A41" w:rsidP="00233A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transform.Translate(</w:t>
      </w:r>
      <w:r w:rsidRPr="00B95E86">
        <w:rPr>
          <w:rFonts w:ascii="Consolas" w:hAnsi="Consolas" w:cs="Consolas"/>
          <w:color w:val="2B91AF"/>
          <w:sz w:val="19"/>
          <w:szCs w:val="19"/>
          <w:highlight w:val="cyan"/>
        </w:rPr>
        <w:t>Vector3</w:t>
      </w: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.left * Speed * </w:t>
      </w:r>
      <w:r w:rsidRPr="00B95E86">
        <w:rPr>
          <w:rFonts w:ascii="Consolas" w:hAnsi="Consolas" w:cs="Consolas"/>
          <w:color w:val="2B91AF"/>
          <w:sz w:val="19"/>
          <w:szCs w:val="19"/>
          <w:highlight w:val="cyan"/>
        </w:rPr>
        <w:t>Time</w:t>
      </w: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>.deltaTime);</w:t>
      </w:r>
    </w:p>
    <w:p w:rsidR="00233A41" w:rsidRPr="00B95E86" w:rsidRDefault="00233A41" w:rsidP="00233A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}</w:t>
      </w:r>
    </w:p>
    <w:p w:rsidR="00233A41" w:rsidRPr="00B95E86" w:rsidRDefault="00233A41" w:rsidP="00233A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</w:p>
    <w:p w:rsidR="00233A41" w:rsidRPr="00B95E86" w:rsidRDefault="00233A41" w:rsidP="00233A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</w:t>
      </w:r>
      <w:r w:rsidRPr="00B95E86">
        <w:rPr>
          <w:rFonts w:ascii="Consolas" w:hAnsi="Consolas" w:cs="Consolas"/>
          <w:color w:val="0000FF"/>
          <w:sz w:val="19"/>
          <w:szCs w:val="19"/>
          <w:highlight w:val="cyan"/>
        </w:rPr>
        <w:t>if</w:t>
      </w: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(</w:t>
      </w:r>
      <w:r w:rsidRPr="00B95E86">
        <w:rPr>
          <w:rFonts w:ascii="Consolas" w:hAnsi="Consolas" w:cs="Consolas"/>
          <w:color w:val="2B91AF"/>
          <w:sz w:val="19"/>
          <w:szCs w:val="19"/>
          <w:highlight w:val="cyan"/>
        </w:rPr>
        <w:t>Input</w:t>
      </w: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>.GetKey(</w:t>
      </w:r>
      <w:r w:rsidRPr="00B95E86">
        <w:rPr>
          <w:rFonts w:ascii="Consolas" w:hAnsi="Consolas" w:cs="Consolas"/>
          <w:color w:val="2B91AF"/>
          <w:sz w:val="19"/>
          <w:szCs w:val="19"/>
          <w:highlight w:val="cyan"/>
        </w:rPr>
        <w:t>KeyCode</w:t>
      </w: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>.Space))</w:t>
      </w:r>
    </w:p>
    <w:p w:rsidR="00233A41" w:rsidRPr="00B95E86" w:rsidRDefault="00233A41" w:rsidP="00233A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{</w:t>
      </w:r>
    </w:p>
    <w:p w:rsidR="00233A41" w:rsidRPr="00B95E86" w:rsidRDefault="00233A41" w:rsidP="00233A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Shoot();</w:t>
      </w:r>
    </w:p>
    <w:p w:rsidR="00233A41" w:rsidRDefault="00233A41" w:rsidP="00233A41">
      <w:pPr>
        <w:rPr>
          <w:rFonts w:ascii="Consolas" w:hAnsi="Consolas" w:cs="Consolas"/>
          <w:color w:val="000000"/>
          <w:sz w:val="19"/>
          <w:szCs w:val="19"/>
        </w:rPr>
      </w:pP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}</w:t>
      </w:r>
    </w:p>
    <w:p w:rsidR="00D349D8" w:rsidRDefault="00D349D8" w:rsidP="00233A41">
      <w:pPr>
        <w:rPr>
          <w:rFonts w:ascii="Consolas" w:hAnsi="Consolas" w:cs="Consolas"/>
          <w:color w:val="000000"/>
          <w:sz w:val="19"/>
          <w:szCs w:val="19"/>
        </w:rPr>
      </w:pPr>
    </w:p>
    <w:p w:rsidR="00D349D8" w:rsidRDefault="00D349D8" w:rsidP="00233A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Shoot() is basically:</w:t>
      </w:r>
    </w:p>
    <w:p w:rsidR="00D349D8" w:rsidRPr="00B95E86" w:rsidRDefault="00D349D8" w:rsidP="007A7A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           Instantiate(playerBullet, transform.position+</w:t>
      </w:r>
      <w:r w:rsidRPr="00B95E86">
        <w:rPr>
          <w:rFonts w:ascii="Consolas" w:hAnsi="Consolas" w:cs="Consolas"/>
          <w:color w:val="0000FF"/>
          <w:sz w:val="19"/>
          <w:szCs w:val="19"/>
          <w:highlight w:val="cyan"/>
        </w:rPr>
        <w:t>new</w:t>
      </w: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B95E86">
        <w:rPr>
          <w:rFonts w:ascii="Consolas" w:hAnsi="Consolas" w:cs="Consolas"/>
          <w:color w:val="2B91AF"/>
          <w:sz w:val="19"/>
          <w:szCs w:val="19"/>
          <w:highlight w:val="cyan"/>
        </w:rPr>
        <w:t>Vector3</w:t>
      </w:r>
      <w:r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(playerBulletXOffset,playerBulletYOffset,0), </w:t>
      </w:r>
      <w:r w:rsidRPr="00B95E86">
        <w:rPr>
          <w:rFonts w:ascii="Consolas" w:hAnsi="Consolas" w:cs="Consolas"/>
          <w:color w:val="2B91AF"/>
          <w:sz w:val="19"/>
          <w:szCs w:val="19"/>
          <w:highlight w:val="cyan"/>
        </w:rPr>
        <w:t>Quaternion</w:t>
      </w:r>
      <w:r w:rsidR="007A7A9F" w:rsidRPr="00B95E86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.identity); </w:t>
      </w:r>
    </w:p>
    <w:p w:rsidR="007A7A9F" w:rsidRPr="007A7A9F" w:rsidRDefault="007A7A9F" w:rsidP="007A7A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1086" w:rsidRPr="00860415" w:rsidRDefault="00251086" w:rsidP="00233A41">
      <w:r>
        <w:t xml:space="preserve">Quaternion because we are using the 3D </w:t>
      </w:r>
      <w:r w:rsidR="00155D93">
        <w:t>Physics</w:t>
      </w:r>
      <w:r>
        <w:t xml:space="preserve">. </w:t>
      </w:r>
    </w:p>
    <w:p w:rsidR="0071328D" w:rsidRDefault="00243FB2" w:rsidP="0071328D">
      <w:r>
        <w:t>I added Time.deltatime to add ingame time for movement so that the player does not fly off the camera view…I had a problem with this and deltaTime fixed my problem.</w:t>
      </w:r>
    </w:p>
    <w:p w:rsidR="00D37BE6" w:rsidRDefault="00D37BE6" w:rsidP="00D37BE6">
      <w:pPr>
        <w:pStyle w:val="Heading2"/>
      </w:pPr>
      <w:r>
        <w:lastRenderedPageBreak/>
        <w:t>enemy description</w:t>
      </w:r>
    </w:p>
    <w:p w:rsidR="00564C45" w:rsidRDefault="00D37BE6" w:rsidP="0071328D">
      <w:r>
        <w:rPr>
          <w:noProof/>
        </w:rPr>
        <w:drawing>
          <wp:inline distT="0" distB="0" distL="0" distR="0" wp14:anchorId="7BBA1E1D" wp14:editId="2E2235BF">
            <wp:extent cx="714375" cy="428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etle_enem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BE6" w:rsidRDefault="00C96ABD" w:rsidP="0071328D">
      <w:r>
        <w:t>T</w:t>
      </w:r>
      <w:r w:rsidR="00250021">
        <w:t xml:space="preserve">he Beetle enemy, randomly generated on the map </w:t>
      </w:r>
    </w:p>
    <w:p w:rsidR="00CD397E" w:rsidRDefault="00CD397E" w:rsidP="0071328D">
      <w:r>
        <w:t>Enemy is invisible until it reaches camera view</w:t>
      </w:r>
      <w:r w:rsidR="00D55964">
        <w:t>, it is placed on a random location based on screen view (screen size) and m</w:t>
      </w:r>
      <w:r w:rsidR="00B132E9">
        <w:t>oves the monster back and forth.</w:t>
      </w:r>
    </w:p>
    <w:p w:rsidR="00E46AFF" w:rsidRDefault="0098439A" w:rsidP="00E46AFF">
      <w:pPr>
        <w:pStyle w:val="Heading2"/>
      </w:pPr>
      <w:r>
        <w:t xml:space="preserve">Screenshot description </w:t>
      </w:r>
    </w:p>
    <w:p w:rsidR="002E649E" w:rsidRPr="002E649E" w:rsidRDefault="002E649E" w:rsidP="002E649E">
      <w:r>
        <w:rPr>
          <w:noProof/>
        </w:rPr>
        <w:drawing>
          <wp:inline distT="0" distB="0" distL="0" distR="0" wp14:anchorId="7506F4BA" wp14:editId="26E7796F">
            <wp:extent cx="5229955" cy="372479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FF" w:rsidRDefault="00E46AFF" w:rsidP="0071328D"/>
    <w:p w:rsidR="0071328D" w:rsidRDefault="008A4094" w:rsidP="0071328D">
      <w:r>
        <w:t xml:space="preserve">The start screen this is the default screen </w:t>
      </w:r>
    </w:p>
    <w:p w:rsidR="008C2423" w:rsidRDefault="008C2423" w:rsidP="0071328D">
      <w:r>
        <w:rPr>
          <w:noProof/>
        </w:rPr>
        <w:lastRenderedPageBreak/>
        <w:drawing>
          <wp:inline distT="0" distB="0" distL="0" distR="0">
            <wp:extent cx="5486400" cy="2485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423" w:rsidRDefault="008C2423" w:rsidP="0071328D">
      <w:r>
        <w:t>Default gameplay screen</w:t>
      </w:r>
    </w:p>
    <w:p w:rsidR="001D42D8" w:rsidRDefault="001D42D8" w:rsidP="0071328D">
      <w:r>
        <w:rPr>
          <w:noProof/>
        </w:rPr>
        <w:drawing>
          <wp:inline distT="0" distB="0" distL="0" distR="0">
            <wp:extent cx="5486400" cy="3265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D8" w:rsidRDefault="001D42D8" w:rsidP="0071328D">
      <w:r>
        <w:t xml:space="preserve">Game over screen </w:t>
      </w:r>
    </w:p>
    <w:p w:rsidR="000E3A9D" w:rsidRDefault="000E3A9D" w:rsidP="000E3A9D">
      <w:pPr>
        <w:pStyle w:val="Heading2"/>
      </w:pPr>
      <w:r>
        <w:t xml:space="preserve">Art </w:t>
      </w:r>
      <w:r w:rsidR="0089498E">
        <w:t>and multimedia index</w:t>
      </w:r>
      <w:r>
        <w:t xml:space="preserve"> </w:t>
      </w:r>
    </w:p>
    <w:p w:rsidR="000E3A9D" w:rsidRDefault="000E3A9D" w:rsidP="000E3A9D">
      <w:r>
        <w:t xml:space="preserve">Pixel </w:t>
      </w:r>
      <w:r w:rsidR="00074980">
        <w:t>Art</w:t>
      </w:r>
      <w:r>
        <w:t xml:space="preserve"> and </w:t>
      </w:r>
      <w:r w:rsidR="00C14CA3">
        <w:t>Backgrounds</w:t>
      </w:r>
      <w:r>
        <w:t xml:space="preserve"> by </w:t>
      </w:r>
      <w:r w:rsidR="0010520C" w:rsidRPr="003324C5">
        <w:rPr>
          <w:b/>
        </w:rPr>
        <w:t>Alice Kur</w:t>
      </w:r>
      <w:r w:rsidR="0010520C">
        <w:t xml:space="preserve"> </w:t>
      </w:r>
      <w:r w:rsidR="004431F2">
        <w:t>(</w:t>
      </w:r>
      <w:hyperlink r:id="rId11" w:history="1">
        <w:r w:rsidR="004431F2" w:rsidRPr="00542867">
          <w:rPr>
            <w:rStyle w:val="Hyperlink"/>
          </w:rPr>
          <w:t>alisa.borisovna.k@hotmail.com</w:t>
        </w:r>
      </w:hyperlink>
      <w:r w:rsidR="004431F2">
        <w:t xml:space="preserve">) </w:t>
      </w:r>
    </w:p>
    <w:p w:rsidR="00D206CD" w:rsidRPr="000E3A9D" w:rsidRDefault="00D206CD" w:rsidP="000E3A9D">
      <w:r>
        <w:rPr>
          <w:noProof/>
        </w:rPr>
        <w:lastRenderedPageBreak/>
        <w:drawing>
          <wp:inline distT="0" distB="0" distL="0" distR="0">
            <wp:extent cx="714375" cy="42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etle_enem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AE683F">
        <w:t>Monster Beetle</w:t>
      </w:r>
      <w:r w:rsidR="00313E87">
        <w:t xml:space="preserve">     </w:t>
      </w:r>
      <w:r>
        <w:rPr>
          <w:noProof/>
        </w:rPr>
        <w:drawing>
          <wp:inline distT="0" distB="0" distL="0" distR="0">
            <wp:extent cx="371384" cy="4874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conu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62" cy="4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E87">
        <w:t xml:space="preserve"> </w:t>
      </w:r>
      <w:r w:rsidR="00AE683F">
        <w:t xml:space="preserve">Player Bullet </w:t>
      </w:r>
      <w:r>
        <w:t xml:space="preserve"> </w:t>
      </w:r>
      <w:r>
        <w:rPr>
          <w:noProof/>
        </w:rPr>
        <w:drawing>
          <wp:inline distT="0" distB="0" distL="0" distR="0">
            <wp:extent cx="8382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_bull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83F">
        <w:t>Enemy Bullet</w:t>
      </w:r>
      <w:r>
        <w:rPr>
          <w:noProof/>
        </w:rPr>
        <w:drawing>
          <wp:inline distT="0" distB="0" distL="0" distR="0">
            <wp:extent cx="87630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r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83F">
        <w:t xml:space="preserve">Main Character </w:t>
      </w:r>
      <w:r w:rsidR="00C05C6A">
        <w:rPr>
          <w:noProof/>
        </w:rPr>
        <w:drawing>
          <wp:inline distT="0" distB="0" distL="0" distR="0">
            <wp:extent cx="1219200" cy="1219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ee_vi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53C">
        <w:t xml:space="preserve"> </w:t>
      </w:r>
      <w:r w:rsidR="0023753C">
        <w:rPr>
          <w:noProof/>
        </w:rPr>
        <w:drawing>
          <wp:inline distT="0" distB="0" distL="0" distR="0">
            <wp:extent cx="1162050" cy="1162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lm_tree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0B0">
        <w:t>Trees and Vine</w:t>
      </w:r>
      <w:r w:rsidR="009F610F">
        <w:rPr>
          <w:noProof/>
        </w:rPr>
        <w:drawing>
          <wp:inline distT="0" distB="0" distL="0" distR="0">
            <wp:extent cx="5486400" cy="642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kgrnd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9D" w:rsidRPr="0071328D" w:rsidRDefault="007835E1" w:rsidP="0071328D">
      <w:r>
        <w:t>Background art (pixel art taken and placed in photoshop)</w:t>
      </w:r>
    </w:p>
    <w:p w:rsidR="00986068" w:rsidRPr="00710D6B" w:rsidRDefault="00481070" w:rsidP="00AF76DB">
      <w:pPr>
        <w:rPr>
          <w:b/>
          <w:u w:val="single"/>
        </w:rPr>
      </w:pPr>
      <w:r w:rsidRPr="00710D6B">
        <w:rPr>
          <w:b/>
          <w:u w:val="single"/>
        </w:rPr>
        <w:t xml:space="preserve">Sounds : </w:t>
      </w:r>
    </w:p>
    <w:p w:rsidR="00B32345" w:rsidRDefault="00B32345" w:rsidP="00AF76DB">
      <w:r>
        <w:t xml:space="preserve">Bird.wav, bird.mp3, </w:t>
      </w:r>
      <w:r w:rsidR="006E1608">
        <w:t xml:space="preserve">rainforest.mp3 </w:t>
      </w:r>
    </w:p>
    <w:p w:rsidR="004E46BE" w:rsidRDefault="004E46BE" w:rsidP="00AF76DB">
      <w:pPr>
        <w:rPr>
          <w:rStyle w:val="Hyperlink"/>
        </w:rPr>
      </w:pPr>
      <w:r>
        <w:t xml:space="preserve">Taken from: </w:t>
      </w:r>
      <w:hyperlink r:id="rId18" w:history="1">
        <w:r w:rsidR="00633DB6" w:rsidRPr="00542867">
          <w:rPr>
            <w:rStyle w:val="Hyperlink"/>
          </w:rPr>
          <w:t>http://www.grsites.com/archive/sounds/category/10/?offset=24</w:t>
        </w:r>
      </w:hyperlink>
    </w:p>
    <w:p w:rsidR="0081203D" w:rsidRPr="0081203D" w:rsidRDefault="0081203D" w:rsidP="00AF76DB">
      <w:pPr>
        <w:rPr>
          <w:rStyle w:val="Hyperlink"/>
          <w:b/>
          <w:u w:val="none"/>
        </w:rPr>
      </w:pPr>
    </w:p>
    <w:p w:rsidR="00710D6B" w:rsidRDefault="00710D6B" w:rsidP="00AF76DB">
      <w:pPr>
        <w:rPr>
          <w:rStyle w:val="Hyperlink"/>
          <w:b/>
          <w:u w:val="none"/>
        </w:rPr>
      </w:pPr>
      <w:r>
        <w:rPr>
          <w:rStyle w:val="Hyperlink"/>
          <w:b/>
          <w:u w:val="none"/>
        </w:rPr>
        <w:t xml:space="preserve">Files have been optimized and cut down using Audacity. </w:t>
      </w:r>
      <w:r w:rsidR="006C2915">
        <w:rPr>
          <w:rStyle w:val="Hyperlink"/>
          <w:b/>
          <w:u w:val="none"/>
        </w:rPr>
        <w:t>(open source software)</w:t>
      </w:r>
      <w:r w:rsidR="001D7CC3">
        <w:rPr>
          <w:rStyle w:val="Hyperlink"/>
          <w:b/>
          <w:u w:val="none"/>
        </w:rPr>
        <w:t xml:space="preserve"> </w:t>
      </w:r>
    </w:p>
    <w:p w:rsidR="00361AF9" w:rsidRDefault="00361AF9" w:rsidP="00AF76DB">
      <w:pPr>
        <w:rPr>
          <w:rStyle w:val="Hyperlink"/>
          <w:b/>
          <w:u w:val="none"/>
        </w:rPr>
      </w:pPr>
      <w:r>
        <w:rPr>
          <w:rStyle w:val="Hyperlink"/>
          <w:b/>
          <w:u w:val="none"/>
        </w:rPr>
        <w:t xml:space="preserve">Art has been rendered together as a </w:t>
      </w:r>
      <w:r w:rsidR="000014AE">
        <w:rPr>
          <w:rStyle w:val="Hyperlink"/>
          <w:b/>
          <w:u w:val="none"/>
        </w:rPr>
        <w:t>Background Sprite</w:t>
      </w:r>
      <w:r w:rsidR="00A47384">
        <w:rPr>
          <w:rStyle w:val="Hyperlink"/>
          <w:b/>
          <w:u w:val="none"/>
        </w:rPr>
        <w:t xml:space="preserve"> using Adobe Photoshop CS</w:t>
      </w:r>
    </w:p>
    <w:p w:rsidR="00A11981" w:rsidRDefault="00A11981" w:rsidP="00AF76DB">
      <w:pPr>
        <w:rPr>
          <w:rStyle w:val="Hyperlink"/>
          <w:b/>
          <w:u w:val="none"/>
        </w:rPr>
      </w:pPr>
      <w:r>
        <w:rPr>
          <w:rStyle w:val="Hyperlink"/>
          <w:b/>
          <w:u w:val="none"/>
        </w:rPr>
        <w:t>Pixel Art was created by Alice Kur using Pyxel</w:t>
      </w:r>
      <w:r w:rsidR="001A3C55">
        <w:rPr>
          <w:rStyle w:val="Hyperlink"/>
          <w:b/>
          <w:u w:val="none"/>
        </w:rPr>
        <w:t>Edit</w:t>
      </w:r>
    </w:p>
    <w:p w:rsidR="00633DB6" w:rsidRDefault="00633DB6" w:rsidP="00AF76DB"/>
    <w:sectPr w:rsidR="00633DB6">
      <w:footerReference w:type="default" r:id="rId1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1C6" w:rsidRDefault="000761C6" w:rsidP="00C6554A">
      <w:pPr>
        <w:spacing w:before="0" w:after="0" w:line="240" w:lineRule="auto"/>
      </w:pPr>
      <w:r>
        <w:separator/>
      </w:r>
    </w:p>
  </w:endnote>
  <w:endnote w:type="continuationSeparator" w:id="0">
    <w:p w:rsidR="000761C6" w:rsidRDefault="000761C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77E4A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1C6" w:rsidRDefault="000761C6" w:rsidP="00C6554A">
      <w:pPr>
        <w:spacing w:before="0" w:after="0" w:line="240" w:lineRule="auto"/>
      </w:pPr>
      <w:r>
        <w:separator/>
      </w:r>
    </w:p>
  </w:footnote>
  <w:footnote w:type="continuationSeparator" w:id="0">
    <w:p w:rsidR="000761C6" w:rsidRDefault="000761C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64B"/>
    <w:rsid w:val="000014AE"/>
    <w:rsid w:val="00006D06"/>
    <w:rsid w:val="00036675"/>
    <w:rsid w:val="00047EE6"/>
    <w:rsid w:val="000628B0"/>
    <w:rsid w:val="00074980"/>
    <w:rsid w:val="000761C6"/>
    <w:rsid w:val="0009257E"/>
    <w:rsid w:val="000B268A"/>
    <w:rsid w:val="000E3A9D"/>
    <w:rsid w:val="000E7364"/>
    <w:rsid w:val="0010520C"/>
    <w:rsid w:val="0012617D"/>
    <w:rsid w:val="00127460"/>
    <w:rsid w:val="00155D93"/>
    <w:rsid w:val="001A3C55"/>
    <w:rsid w:val="001B3157"/>
    <w:rsid w:val="001B3ABB"/>
    <w:rsid w:val="001B6AF9"/>
    <w:rsid w:val="001C480C"/>
    <w:rsid w:val="001D42D8"/>
    <w:rsid w:val="001D7CC3"/>
    <w:rsid w:val="001F0765"/>
    <w:rsid w:val="00211A8C"/>
    <w:rsid w:val="00221C00"/>
    <w:rsid w:val="00233A41"/>
    <w:rsid w:val="0023753C"/>
    <w:rsid w:val="0024171E"/>
    <w:rsid w:val="00243FB2"/>
    <w:rsid w:val="00250021"/>
    <w:rsid w:val="00251086"/>
    <w:rsid w:val="00254514"/>
    <w:rsid w:val="002554CD"/>
    <w:rsid w:val="00263B58"/>
    <w:rsid w:val="00277CB6"/>
    <w:rsid w:val="00287708"/>
    <w:rsid w:val="00293B83"/>
    <w:rsid w:val="002A7817"/>
    <w:rsid w:val="002B2829"/>
    <w:rsid w:val="002B4294"/>
    <w:rsid w:val="002C1E37"/>
    <w:rsid w:val="002C41DD"/>
    <w:rsid w:val="002E1EE7"/>
    <w:rsid w:val="002E649E"/>
    <w:rsid w:val="003043B9"/>
    <w:rsid w:val="00313E87"/>
    <w:rsid w:val="00322295"/>
    <w:rsid w:val="00326B15"/>
    <w:rsid w:val="003324C5"/>
    <w:rsid w:val="00333D0D"/>
    <w:rsid w:val="00353B4A"/>
    <w:rsid w:val="00361AF9"/>
    <w:rsid w:val="00387579"/>
    <w:rsid w:val="003910FE"/>
    <w:rsid w:val="003B0FE6"/>
    <w:rsid w:val="003C713D"/>
    <w:rsid w:val="003D0D7C"/>
    <w:rsid w:val="003D4308"/>
    <w:rsid w:val="003E005A"/>
    <w:rsid w:val="00403F11"/>
    <w:rsid w:val="00404065"/>
    <w:rsid w:val="004040F4"/>
    <w:rsid w:val="00430B17"/>
    <w:rsid w:val="004431F2"/>
    <w:rsid w:val="004526F0"/>
    <w:rsid w:val="00457927"/>
    <w:rsid w:val="004607FD"/>
    <w:rsid w:val="00481070"/>
    <w:rsid w:val="00484703"/>
    <w:rsid w:val="00494812"/>
    <w:rsid w:val="004B2099"/>
    <w:rsid w:val="004B581D"/>
    <w:rsid w:val="004C049F"/>
    <w:rsid w:val="004C4995"/>
    <w:rsid w:val="004E0F12"/>
    <w:rsid w:val="004E46BE"/>
    <w:rsid w:val="004F5755"/>
    <w:rsid w:val="005000E2"/>
    <w:rsid w:val="00510F3C"/>
    <w:rsid w:val="00512D19"/>
    <w:rsid w:val="00515B65"/>
    <w:rsid w:val="0051682C"/>
    <w:rsid w:val="0052307F"/>
    <w:rsid w:val="005270AE"/>
    <w:rsid w:val="0055148D"/>
    <w:rsid w:val="00564C45"/>
    <w:rsid w:val="00591478"/>
    <w:rsid w:val="005C0A58"/>
    <w:rsid w:val="005F2BF8"/>
    <w:rsid w:val="00606E9E"/>
    <w:rsid w:val="00622628"/>
    <w:rsid w:val="00633DB6"/>
    <w:rsid w:val="00636DD2"/>
    <w:rsid w:val="0063766F"/>
    <w:rsid w:val="0064010B"/>
    <w:rsid w:val="00647868"/>
    <w:rsid w:val="00677E4A"/>
    <w:rsid w:val="00680034"/>
    <w:rsid w:val="00683151"/>
    <w:rsid w:val="00691256"/>
    <w:rsid w:val="006A3CE7"/>
    <w:rsid w:val="006C2915"/>
    <w:rsid w:val="006D4FEE"/>
    <w:rsid w:val="006D70E2"/>
    <w:rsid w:val="006E1608"/>
    <w:rsid w:val="006E4C74"/>
    <w:rsid w:val="006E4CBE"/>
    <w:rsid w:val="006E4FFD"/>
    <w:rsid w:val="006E73CA"/>
    <w:rsid w:val="006F1455"/>
    <w:rsid w:val="0071024D"/>
    <w:rsid w:val="00710D6B"/>
    <w:rsid w:val="0071328D"/>
    <w:rsid w:val="00713B11"/>
    <w:rsid w:val="007206D5"/>
    <w:rsid w:val="00721451"/>
    <w:rsid w:val="00722EEF"/>
    <w:rsid w:val="0078038D"/>
    <w:rsid w:val="007810CD"/>
    <w:rsid w:val="007835E1"/>
    <w:rsid w:val="007A5E9D"/>
    <w:rsid w:val="007A7A9F"/>
    <w:rsid w:val="007B126B"/>
    <w:rsid w:val="007B3BC5"/>
    <w:rsid w:val="007D4A00"/>
    <w:rsid w:val="007E23FA"/>
    <w:rsid w:val="007F430C"/>
    <w:rsid w:val="00803380"/>
    <w:rsid w:val="0081203D"/>
    <w:rsid w:val="008250FB"/>
    <w:rsid w:val="00844D30"/>
    <w:rsid w:val="008504AD"/>
    <w:rsid w:val="00860415"/>
    <w:rsid w:val="00877D3B"/>
    <w:rsid w:val="00880570"/>
    <w:rsid w:val="00892329"/>
    <w:rsid w:val="0089498E"/>
    <w:rsid w:val="008A4094"/>
    <w:rsid w:val="008A4121"/>
    <w:rsid w:val="008C2423"/>
    <w:rsid w:val="008C50B0"/>
    <w:rsid w:val="008E7599"/>
    <w:rsid w:val="008F50AE"/>
    <w:rsid w:val="0090359A"/>
    <w:rsid w:val="00920085"/>
    <w:rsid w:val="00935565"/>
    <w:rsid w:val="00940B48"/>
    <w:rsid w:val="00943ABE"/>
    <w:rsid w:val="00973D1B"/>
    <w:rsid w:val="009841DB"/>
    <w:rsid w:val="0098439A"/>
    <w:rsid w:val="00985908"/>
    <w:rsid w:val="00986068"/>
    <w:rsid w:val="00995033"/>
    <w:rsid w:val="009A0E26"/>
    <w:rsid w:val="009A1139"/>
    <w:rsid w:val="009B373D"/>
    <w:rsid w:val="009B46DC"/>
    <w:rsid w:val="009B4F8C"/>
    <w:rsid w:val="009F610F"/>
    <w:rsid w:val="00A11981"/>
    <w:rsid w:val="00A1299B"/>
    <w:rsid w:val="00A20DE3"/>
    <w:rsid w:val="00A37D96"/>
    <w:rsid w:val="00A41E77"/>
    <w:rsid w:val="00A47384"/>
    <w:rsid w:val="00A8105F"/>
    <w:rsid w:val="00AB10E4"/>
    <w:rsid w:val="00AD026A"/>
    <w:rsid w:val="00AE3CC6"/>
    <w:rsid w:val="00AE683F"/>
    <w:rsid w:val="00AF75FE"/>
    <w:rsid w:val="00AF76DB"/>
    <w:rsid w:val="00B04A38"/>
    <w:rsid w:val="00B132E9"/>
    <w:rsid w:val="00B32345"/>
    <w:rsid w:val="00B33B5E"/>
    <w:rsid w:val="00B51678"/>
    <w:rsid w:val="00B70A33"/>
    <w:rsid w:val="00B80C70"/>
    <w:rsid w:val="00B95E86"/>
    <w:rsid w:val="00BE3972"/>
    <w:rsid w:val="00BF033B"/>
    <w:rsid w:val="00C05C6A"/>
    <w:rsid w:val="00C14CA3"/>
    <w:rsid w:val="00C17452"/>
    <w:rsid w:val="00C31600"/>
    <w:rsid w:val="00C6554A"/>
    <w:rsid w:val="00C85EFC"/>
    <w:rsid w:val="00C96ABD"/>
    <w:rsid w:val="00CD397E"/>
    <w:rsid w:val="00CE2248"/>
    <w:rsid w:val="00CE3DED"/>
    <w:rsid w:val="00D0493D"/>
    <w:rsid w:val="00D206CD"/>
    <w:rsid w:val="00D249FC"/>
    <w:rsid w:val="00D33C56"/>
    <w:rsid w:val="00D349D8"/>
    <w:rsid w:val="00D37BE6"/>
    <w:rsid w:val="00D45487"/>
    <w:rsid w:val="00D45A6D"/>
    <w:rsid w:val="00D4776C"/>
    <w:rsid w:val="00D55964"/>
    <w:rsid w:val="00D57080"/>
    <w:rsid w:val="00D60472"/>
    <w:rsid w:val="00D91EAC"/>
    <w:rsid w:val="00D933F1"/>
    <w:rsid w:val="00DA56FD"/>
    <w:rsid w:val="00DE3010"/>
    <w:rsid w:val="00DF4234"/>
    <w:rsid w:val="00E26193"/>
    <w:rsid w:val="00E36174"/>
    <w:rsid w:val="00E36D55"/>
    <w:rsid w:val="00E40E6D"/>
    <w:rsid w:val="00E46AFF"/>
    <w:rsid w:val="00E75CB0"/>
    <w:rsid w:val="00E85460"/>
    <w:rsid w:val="00EB4AA1"/>
    <w:rsid w:val="00EC41B4"/>
    <w:rsid w:val="00ED7C44"/>
    <w:rsid w:val="00EE364B"/>
    <w:rsid w:val="00F077F5"/>
    <w:rsid w:val="00F16274"/>
    <w:rsid w:val="00F32E42"/>
    <w:rsid w:val="00F43CBF"/>
    <w:rsid w:val="00F448E2"/>
    <w:rsid w:val="00F529C1"/>
    <w:rsid w:val="00F545B8"/>
    <w:rsid w:val="00F72D9A"/>
    <w:rsid w:val="00F80CE9"/>
    <w:rsid w:val="00F9554D"/>
    <w:rsid w:val="00FA1A97"/>
    <w:rsid w:val="00FA7B31"/>
    <w:rsid w:val="00FC67C3"/>
    <w:rsid w:val="00FC6FAD"/>
    <w:rsid w:val="00FE1B49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656AB"/>
  <w15:chartTrackingRefBased/>
  <w15:docId w15:val="{D43B5A20-210B-4AAD-B1DB-53B2FCE8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www.grsites.com/archive/sounds/category/10/?offset=2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lisa.borisovna.k@hot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L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583</TotalTime>
  <Pages>8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224</cp:revision>
  <cp:lastPrinted>2016-10-30T03:32:00Z</cp:lastPrinted>
  <dcterms:created xsi:type="dcterms:W3CDTF">2016-10-29T17:56:00Z</dcterms:created>
  <dcterms:modified xsi:type="dcterms:W3CDTF">2017-03-27T22:13:00Z</dcterms:modified>
</cp:coreProperties>
</file>